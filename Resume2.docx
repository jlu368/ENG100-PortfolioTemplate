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2BC" w:rsidRDefault="00805B02">
      <w:pPr>
        <w:pStyle w:val="ContactInfo"/>
      </w:pPr>
      <w:sdt>
        <w:sdtPr>
          <w:alias w:val="Street Address"/>
          <w:tag w:val="Street Address"/>
          <w:id w:val="1415969137"/>
          <w:placeholder>
            <w:docPart w:val="77EE78FB5F3D46C3A32A4DDB0B295458"/>
          </w:placeholder>
          <w:dataBinding w:prefixMappings="xmlns:ns0='http://schemas.microsoft.com/office/2006/coverPageProps' " w:xpath="/ns0:CoverPageProperties[1]/ns0:CompanyAddress[1]" w:storeItemID="{55AF091B-3C7A-41E3-B477-F2FDAA23CFDA}"/>
          <w:text w:multiLine="1"/>
        </w:sdtPr>
        <w:sdtEndPr/>
        <w:sdtContent>
          <w:r w:rsidR="00334CB9">
            <w:t>902 W College Ct</w:t>
          </w:r>
        </w:sdtContent>
      </w:sdt>
    </w:p>
    <w:sdt>
      <w:sdtPr>
        <w:alias w:val="Category"/>
        <w:tag w:val=""/>
        <w:id w:val="1543715586"/>
        <w:placeholder>
          <w:docPart w:val="8389217165E44116A2412548717D41FF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p w:rsidR="002C42BC" w:rsidRDefault="00334CB9">
          <w:pPr>
            <w:pStyle w:val="ContactInfo"/>
          </w:pPr>
          <w:r>
            <w:t>Urbana, IL 61801</w:t>
          </w:r>
        </w:p>
      </w:sdtContent>
    </w:sdt>
    <w:p w:rsidR="002C42BC" w:rsidRDefault="00805B02">
      <w:pPr>
        <w:pStyle w:val="ContactInfo"/>
      </w:pPr>
      <w:sdt>
        <w:sdtPr>
          <w:alias w:val="Telephone"/>
          <w:tag w:val="Telephone"/>
          <w:id w:val="599758962"/>
          <w:placeholder>
            <w:docPart w:val="A6EA9E900D81477AA435566DE83E0570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334CB9">
            <w:t>(847)828-3234</w:t>
          </w:r>
        </w:sdtContent>
      </w:sdt>
    </w:p>
    <w:sdt>
      <w:sdtPr>
        <w:rPr>
          <w:rStyle w:val="Emphasis"/>
        </w:rPr>
        <w:alias w:val="Email"/>
        <w:tag w:val=""/>
        <w:id w:val="1889536063"/>
        <w:placeholder>
          <w:docPart w:val="E956475AD99940F798899FC561831E5F"/>
        </w:placeholder>
        <w:dataBinding w:prefixMappings="xmlns:ns0='http://schemas.microsoft.com/office/2006/coverPageProps' " w:xpath="/ns0:CoverPageProperties[1]/ns0:CompanyEmail[1]" w:storeItemID="{55AF091B-3C7A-41E3-B477-F2FDAA23CFDA}"/>
        <w:text/>
      </w:sdtPr>
      <w:sdtEndPr>
        <w:rPr>
          <w:rStyle w:val="Emphasis"/>
        </w:rPr>
      </w:sdtEndPr>
      <w:sdtContent>
        <w:p w:rsidR="002C42BC" w:rsidRDefault="00334CB9">
          <w:pPr>
            <w:pStyle w:val="ContactInfo"/>
            <w:rPr>
              <w:rStyle w:val="Emphasis"/>
            </w:rPr>
          </w:pPr>
          <w:r>
            <w:rPr>
              <w:rStyle w:val="Emphasis"/>
            </w:rPr>
            <w:t>jylu3@illinois.edu</w:t>
          </w:r>
        </w:p>
      </w:sdtContent>
    </w:sdt>
    <w:p w:rsidR="002C42BC" w:rsidRDefault="00805B02">
      <w:pPr>
        <w:pStyle w:val="Name"/>
      </w:pPr>
      <w:sdt>
        <w:sdtPr>
          <w:alias w:val="Your Name"/>
          <w:tag w:val=""/>
          <w:id w:val="1197042864"/>
          <w:placeholder>
            <w:docPart w:val="9D2DC99D26494AFD8628549A2A7E3047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5337AB">
            <w:t>Jeff Lu</w:t>
          </w:r>
        </w:sdtContent>
      </w:sdt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Resume"/>
      </w:tblPr>
      <w:tblGrid>
        <w:gridCol w:w="1905"/>
        <w:gridCol w:w="506"/>
        <w:gridCol w:w="8389"/>
      </w:tblGrid>
      <w:tr w:rsidR="002C42BC" w:rsidTr="00DA5080">
        <w:trPr>
          <w:trHeight w:val="26"/>
        </w:trPr>
        <w:tc>
          <w:tcPr>
            <w:tcW w:w="1905" w:type="dxa"/>
          </w:tcPr>
          <w:p w:rsidR="002C42BC" w:rsidRDefault="00414819">
            <w:pPr>
              <w:pStyle w:val="Heading1"/>
            </w:pPr>
            <w:r>
              <w:t>Objective</w:t>
            </w:r>
          </w:p>
        </w:tc>
        <w:tc>
          <w:tcPr>
            <w:tcW w:w="506" w:type="dxa"/>
          </w:tcPr>
          <w:p w:rsidR="002C42BC" w:rsidRDefault="002C42BC"/>
        </w:tc>
        <w:tc>
          <w:tcPr>
            <w:tcW w:w="8389" w:type="dxa"/>
          </w:tcPr>
          <w:p w:rsidR="002C42BC" w:rsidRPr="00413040" w:rsidRDefault="00334CB9" w:rsidP="0025086F">
            <w:pPr>
              <w:pStyle w:val="ResumeText"/>
            </w:pPr>
            <w:r w:rsidRPr="00134B17">
              <w:rPr>
                <w:kern w:val="0"/>
              </w:rPr>
              <w:t xml:space="preserve">Seeking internship/co-op at a leading </w:t>
            </w:r>
            <w:r w:rsidR="0025086F" w:rsidRPr="00134B17">
              <w:rPr>
                <w:kern w:val="0"/>
              </w:rPr>
              <w:t xml:space="preserve">technology </w:t>
            </w:r>
            <w:r w:rsidRPr="00134B17">
              <w:rPr>
                <w:kern w:val="0"/>
              </w:rPr>
              <w:t>company.</w:t>
            </w:r>
          </w:p>
        </w:tc>
      </w:tr>
      <w:tr w:rsidR="0025086F" w:rsidTr="00DA5080">
        <w:trPr>
          <w:trHeight w:val="1682"/>
        </w:trPr>
        <w:tc>
          <w:tcPr>
            <w:tcW w:w="1905" w:type="dxa"/>
          </w:tcPr>
          <w:p w:rsidR="0025086F" w:rsidRDefault="0025086F" w:rsidP="0025086F">
            <w:pPr>
              <w:pStyle w:val="Heading1"/>
            </w:pPr>
            <w:r>
              <w:t>Education</w:t>
            </w:r>
          </w:p>
        </w:tc>
        <w:tc>
          <w:tcPr>
            <w:tcW w:w="506" w:type="dxa"/>
          </w:tcPr>
          <w:p w:rsidR="0025086F" w:rsidRDefault="0025086F" w:rsidP="0025086F"/>
        </w:tc>
        <w:tc>
          <w:tcPr>
            <w:tcW w:w="8389" w:type="dxa"/>
          </w:tcPr>
          <w:p w:rsidR="0025086F" w:rsidRDefault="0025086F" w:rsidP="0025086F">
            <w:pPr>
              <w:pStyle w:val="Heading2"/>
            </w:pPr>
            <w:r>
              <w:t xml:space="preserve">University of Illinois at Urbana-Champaign, Urbana, IL </w:t>
            </w:r>
            <w:r>
              <w:t xml:space="preserve">                     </w:t>
            </w:r>
            <w:r>
              <w:t xml:space="preserve">August 2013 – </w:t>
            </w:r>
            <w:r>
              <w:t>May 2017</w:t>
            </w:r>
          </w:p>
          <w:p w:rsidR="0025086F" w:rsidRPr="0025086F" w:rsidRDefault="0025086F" w:rsidP="0025086F">
            <w:pPr>
              <w:rPr>
                <w:rFonts w:eastAsiaTheme="minorEastAsia"/>
                <w:b/>
                <w:bCs/>
                <w:caps/>
              </w:rPr>
            </w:pPr>
            <w:r w:rsidRPr="00134B17">
              <w:t>Computer Science major</w:t>
            </w:r>
            <w:r w:rsidRPr="00134B17">
              <w:t xml:space="preserve"> with a</w:t>
            </w:r>
            <w:r w:rsidRPr="00134B17">
              <w:t xml:space="preserve"> minor </w:t>
            </w:r>
            <w:r w:rsidRPr="00134B17">
              <w:t xml:space="preserve">in </w:t>
            </w:r>
            <w:r w:rsidRPr="00134B17">
              <w:t>mathematics.</w:t>
            </w:r>
          </w:p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691765356"/>
              <w15:repeatingSection/>
            </w:sdt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126388115"/>
                  <w:placeholder>
                    <w:docPart w:val="A2040D0C33E54479987CD43B8298D298"/>
                  </w:placeholder>
                  <w15:repeatingSectionItem/>
                </w:sdtPr>
                <w:sdtContent>
                  <w:p w:rsidR="0025086F" w:rsidRDefault="0025086F" w:rsidP="0025086F">
                    <w:pPr>
                      <w:pStyle w:val="Heading2"/>
                    </w:pPr>
                    <w:r>
                      <w:t xml:space="preserve">Palatine High School, Palatine, IL </w:t>
                    </w:r>
                    <w:r w:rsidR="00524D11">
                      <w:t xml:space="preserve">                                             </w:t>
                    </w:r>
                    <w:r>
                      <w:t xml:space="preserve">                     August 2009 – June 2013</w:t>
                    </w:r>
                  </w:p>
                  <w:p w:rsidR="0025086F" w:rsidRPr="0025086F" w:rsidRDefault="0025086F" w:rsidP="0025086F">
                    <w:pPr>
                      <w:rPr>
                        <w:rFonts w:eastAsiaTheme="minorEastAsia"/>
                      </w:rPr>
                    </w:pPr>
                    <w:r w:rsidRPr="00134B17">
                      <w:t xml:space="preserve">Graduated with honors with a weighted GPA of 4.73 and </w:t>
                    </w:r>
                    <w:proofErr w:type="spellStart"/>
                    <w:r w:rsidRPr="00134B17">
                      <w:t>unweighted</w:t>
                    </w:r>
                    <w:proofErr w:type="spellEnd"/>
                    <w:r w:rsidRPr="00134B17">
                      <w:t xml:space="preserve"> GPA of 4.00.  Member of High Honor Roll and was a </w:t>
                    </w:r>
                    <w:proofErr w:type="spellStart"/>
                    <w:r w:rsidRPr="00134B17">
                      <w:t>Kolze</w:t>
                    </w:r>
                    <w:proofErr w:type="spellEnd"/>
                    <w:r w:rsidRPr="00134B17">
                      <w:t xml:space="preserve"> Academic Scholar.</w:t>
                    </w:r>
                  </w:p>
                </w:sdtContent>
              </w:sdt>
            </w:sdtContent>
          </w:sdt>
        </w:tc>
      </w:tr>
      <w:tr w:rsidR="002C42BC" w:rsidTr="00DA5080">
        <w:trPr>
          <w:trHeight w:val="494"/>
        </w:trPr>
        <w:tc>
          <w:tcPr>
            <w:tcW w:w="1905" w:type="dxa"/>
          </w:tcPr>
          <w:p w:rsidR="002C42BC" w:rsidRDefault="00414819">
            <w:pPr>
              <w:pStyle w:val="Heading1"/>
            </w:pPr>
            <w:r>
              <w:t>Skills &amp; Abilities</w:t>
            </w:r>
          </w:p>
        </w:tc>
        <w:tc>
          <w:tcPr>
            <w:tcW w:w="506" w:type="dxa"/>
          </w:tcPr>
          <w:p w:rsidR="002C42BC" w:rsidRDefault="002C42BC"/>
        </w:tc>
        <w:tc>
          <w:tcPr>
            <w:tcW w:w="8389" w:type="dxa"/>
          </w:tcPr>
          <w:p w:rsidR="002C42BC" w:rsidRPr="00134B17" w:rsidRDefault="00334CB9" w:rsidP="00134B17">
            <w:pPr>
              <w:pStyle w:val="ResumeText"/>
              <w:ind w:right="0"/>
            </w:pPr>
            <w:r w:rsidRPr="00134B17">
              <w:t xml:space="preserve">Proficient in </w:t>
            </w:r>
            <w:r w:rsidR="00266115" w:rsidRPr="00134B17">
              <w:t xml:space="preserve">Autodesk Inventor and </w:t>
            </w:r>
            <w:r w:rsidR="00413040" w:rsidRPr="00134B17">
              <w:t>Microsoft Office</w:t>
            </w:r>
            <w:r w:rsidR="00266115" w:rsidRPr="00134B17">
              <w:t>.  Familiar with Adobe Photoshop</w:t>
            </w:r>
            <w:r w:rsidRPr="00134B17">
              <w:t>.</w:t>
            </w:r>
            <w:r w:rsidR="00266115" w:rsidRPr="00134B17">
              <w:t xml:space="preserve">  Currently learning Java and C++.</w:t>
            </w:r>
          </w:p>
          <w:p w:rsidR="00134B17" w:rsidRDefault="00134B17" w:rsidP="00134B17">
            <w:pPr>
              <w:pStyle w:val="ResumeText"/>
              <w:ind w:right="0"/>
            </w:pPr>
            <w:r w:rsidRPr="00134B17">
              <w:t xml:space="preserve">Languages: Fluent in English and Spanish.  Familiar with </w:t>
            </w:r>
            <w:r w:rsidRPr="00134B17">
              <w:t xml:space="preserve">Mandarin and </w:t>
            </w:r>
            <w:r w:rsidRPr="00134B17">
              <w:t>Cantonese.</w:t>
            </w:r>
          </w:p>
        </w:tc>
      </w:tr>
      <w:tr w:rsidR="002C42BC" w:rsidTr="00DA5080">
        <w:trPr>
          <w:trHeight w:val="1547"/>
        </w:trPr>
        <w:tc>
          <w:tcPr>
            <w:tcW w:w="1905" w:type="dxa"/>
          </w:tcPr>
          <w:p w:rsidR="002C42BC" w:rsidRDefault="0025086F">
            <w:pPr>
              <w:pStyle w:val="Heading1"/>
            </w:pPr>
            <w:r>
              <w:t xml:space="preserve">Work </w:t>
            </w:r>
            <w:r w:rsidR="00414819">
              <w:t>Experience</w:t>
            </w:r>
          </w:p>
        </w:tc>
        <w:tc>
          <w:tcPr>
            <w:tcW w:w="506" w:type="dxa"/>
          </w:tcPr>
          <w:p w:rsidR="002C42BC" w:rsidRDefault="002C42BC"/>
        </w:tc>
        <w:tc>
          <w:tcPr>
            <w:tcW w:w="8389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</w:rPr>
              <w:id w:val="1436861535"/>
              <w15:color w:val="C0C0C0"/>
              <w15:repeatingSection/>
            </w:sdtPr>
            <w:sdtEndPr>
              <w:rPr>
                <w14:ligatures w14:val="none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</w:rPr>
                  <w:id w:val="221802691"/>
                  <w:placeholder>
                    <w:docPart w:val="F279E130BCAD4AEAA93E6570A00F2927"/>
                  </w:placeholder>
                  <w15:color w:val="C0C0C0"/>
                  <w15:repeatingSectionItem/>
                </w:sdtPr>
                <w:sdtEndPr>
                  <w:rPr>
                    <w14:ligatures w14:val="none"/>
                  </w:rPr>
                </w:sdtEndPr>
                <w:sdtContent>
                  <w:p w:rsidR="00172101" w:rsidRPr="000D241D" w:rsidRDefault="00172101" w:rsidP="00172101">
                    <w:pPr>
                      <w:pStyle w:val="Heading2"/>
                    </w:pPr>
                    <w:r>
                      <w:t>Kohl’s</w:t>
                    </w:r>
                    <w:r w:rsidRPr="000D241D">
                      <w:t xml:space="preserve">, </w:t>
                    </w:r>
                    <w:r>
                      <w:rPr>
                        <w:i/>
                      </w:rPr>
                      <w:t>POS Associate</w:t>
                    </w:r>
                    <w:r w:rsidRPr="0025086F">
                      <w:rPr>
                        <w:i/>
                      </w:rPr>
                      <w:t xml:space="preserve">                                                                 </w:t>
                    </w:r>
                    <w:r>
                      <w:rPr>
                        <w:i/>
                      </w:rPr>
                      <w:t xml:space="preserve">                       </w:t>
                    </w:r>
                    <w:r>
                      <w:t>June 2012</w:t>
                    </w:r>
                    <w:r>
                      <w:t xml:space="preserve"> – </w:t>
                    </w:r>
                    <w:r>
                      <w:t xml:space="preserve">December </w:t>
                    </w:r>
                    <w:r>
                      <w:t>2012</w:t>
                    </w:r>
                  </w:p>
                  <w:p w:rsidR="00DA5080" w:rsidRPr="00134B17" w:rsidRDefault="00172101" w:rsidP="00172101">
                    <w:pPr>
                      <w:rPr>
                        <w:rFonts w:eastAsiaTheme="minorEastAsia"/>
                      </w:rPr>
                    </w:pPr>
                    <w:r w:rsidRPr="00134B17">
                      <w:t>Handled cash transactions on a day-to-day basis.</w:t>
                    </w:r>
                  </w:p>
                </w:sdtContent>
              </w:sdt>
            </w:sdtContent>
          </w:sdt>
          <w:p w:rsidR="00DA5080" w:rsidRPr="000D241D" w:rsidRDefault="00DA5080" w:rsidP="00DA5080">
            <w:pPr>
              <w:pStyle w:val="Heading2"/>
            </w:pPr>
            <w:r w:rsidRPr="000D241D">
              <w:t xml:space="preserve">Bridge Youth Council, </w:t>
            </w:r>
            <w:r w:rsidRPr="0025086F">
              <w:rPr>
                <w:i/>
              </w:rPr>
              <w:t xml:space="preserve">Volunteer                                                                 </w:t>
            </w:r>
            <w:r>
              <w:t>October 2011 – May 2012</w:t>
            </w:r>
          </w:p>
          <w:p w:rsidR="0025086F" w:rsidRPr="0025086F" w:rsidRDefault="00DA5080" w:rsidP="00DA5080">
            <w:pPr>
              <w:rPr>
                <w:color w:val="404040" w:themeColor="text1" w:themeTint="BF"/>
              </w:rPr>
            </w:pPr>
            <w:r w:rsidRPr="00134B17">
              <w:t>Volunteered at different events such as the Special Olympics and retirement homes.</w:t>
            </w:r>
          </w:p>
        </w:tc>
      </w:tr>
      <w:tr w:rsidR="00334CB9" w:rsidTr="00DA5080">
        <w:trPr>
          <w:trHeight w:val="1034"/>
        </w:trPr>
        <w:tc>
          <w:tcPr>
            <w:tcW w:w="1905" w:type="dxa"/>
          </w:tcPr>
          <w:p w:rsidR="00334CB9" w:rsidRDefault="00DA5080" w:rsidP="00334CB9">
            <w:pPr>
              <w:pStyle w:val="Heading1"/>
            </w:pPr>
            <w:r>
              <w:t>P</w:t>
            </w:r>
            <w:r w:rsidR="00334CB9">
              <w:t>roject Experience</w:t>
            </w:r>
          </w:p>
        </w:tc>
        <w:tc>
          <w:tcPr>
            <w:tcW w:w="506" w:type="dxa"/>
          </w:tcPr>
          <w:p w:rsidR="00334CB9" w:rsidRPr="00334CB9" w:rsidRDefault="00334CB9" w:rsidP="00334CB9">
            <w:pPr>
              <w:rPr>
                <w:rFonts w:asciiTheme="majorHAnsi" w:hAnsiTheme="majorHAnsi"/>
              </w:rPr>
            </w:pPr>
          </w:p>
        </w:tc>
        <w:tc>
          <w:tcPr>
            <w:tcW w:w="8389" w:type="dxa"/>
          </w:tcPr>
          <w:p w:rsidR="00334CB9" w:rsidRPr="00334CB9" w:rsidRDefault="00334CB9" w:rsidP="000D241D">
            <w:pPr>
              <w:pStyle w:val="Heading2"/>
            </w:pPr>
            <w:r w:rsidRPr="00334CB9">
              <w:t>NGIC Football Helmet Reengineering</w:t>
            </w:r>
            <w:r w:rsidR="000D241D">
              <w:t xml:space="preserve">                                                          August 2012 – April 2013</w:t>
            </w:r>
          </w:p>
          <w:p w:rsidR="00334CB9" w:rsidRPr="00134B17" w:rsidRDefault="00334CB9" w:rsidP="00453830">
            <w:pPr>
              <w:rPr>
                <w:rFonts w:eastAsiaTheme="minorEastAsia"/>
                <w:b/>
                <w:bCs/>
                <w:caps/>
              </w:rPr>
            </w:pPr>
            <w:r w:rsidRPr="00134B17">
              <w:t>Worked with a team of 3 to redesign the football helmet to help reduce concussions.  Placed 4</w:t>
            </w:r>
            <w:r w:rsidRPr="00134B17">
              <w:rPr>
                <w:vertAlign w:val="superscript"/>
              </w:rPr>
              <w:t>th</w:t>
            </w:r>
            <w:r w:rsidRPr="00134B17">
              <w:t xml:space="preserve"> in a </w:t>
            </w:r>
            <w:r w:rsidR="00453830" w:rsidRPr="00134B17">
              <w:t xml:space="preserve">statewide </w:t>
            </w:r>
            <w:r w:rsidRPr="00134B17">
              <w:t>competition against 40-45 teams.</w:t>
            </w:r>
          </w:p>
        </w:tc>
      </w:tr>
      <w:tr w:rsidR="00334CB9" w:rsidTr="0025086F">
        <w:tc>
          <w:tcPr>
            <w:tcW w:w="1905" w:type="dxa"/>
          </w:tcPr>
          <w:p w:rsidR="00334CB9" w:rsidRDefault="00334CB9" w:rsidP="00997B20">
            <w:pPr>
              <w:pStyle w:val="Heading1"/>
            </w:pPr>
            <w:r>
              <w:t xml:space="preserve">Leadership </w:t>
            </w:r>
            <w:r w:rsidR="00997B20">
              <w:t>&amp;</w:t>
            </w:r>
            <w:r>
              <w:t xml:space="preserve"> Activities</w:t>
            </w:r>
          </w:p>
        </w:tc>
        <w:tc>
          <w:tcPr>
            <w:tcW w:w="506" w:type="dxa"/>
          </w:tcPr>
          <w:p w:rsidR="00334CB9" w:rsidRDefault="00334CB9" w:rsidP="00334CB9"/>
        </w:tc>
        <w:tc>
          <w:tcPr>
            <w:tcW w:w="8389" w:type="dxa"/>
          </w:tcPr>
          <w:p w:rsidR="0025086F" w:rsidRDefault="0025086F" w:rsidP="0025086F">
            <w:pPr>
              <w:pStyle w:val="ResumeText"/>
              <w:ind w:right="0"/>
            </w:pPr>
            <w:r w:rsidRPr="00266115">
              <w:rPr>
                <w:rStyle w:val="Heading2Char"/>
              </w:rPr>
              <w:t>Association for Computing Machinery</w:t>
            </w:r>
            <w:r w:rsidRPr="00134B17">
              <w:t xml:space="preserve">, </w:t>
            </w:r>
            <w:r w:rsidRPr="00134B17">
              <w:t>UIUC</w:t>
            </w:r>
            <w:r w:rsidRPr="00134B17">
              <w:t xml:space="preserve">                                   </w:t>
            </w:r>
            <w:r w:rsidRPr="00134B17">
              <w:t xml:space="preserve">    </w:t>
            </w:r>
            <w:r w:rsidRPr="00134B17">
              <w:t xml:space="preserve">        </w:t>
            </w:r>
            <w:r w:rsidRPr="00266115">
              <w:rPr>
                <w:rStyle w:val="Heading2Char"/>
              </w:rPr>
              <w:t>August 2013 – Present</w:t>
            </w:r>
          </w:p>
          <w:p w:rsidR="0025086F" w:rsidRDefault="0025086F" w:rsidP="00266115">
            <w:pPr>
              <w:pStyle w:val="ResumeText"/>
              <w:ind w:right="0"/>
              <w:rPr>
                <w:rStyle w:val="Heading2Char"/>
              </w:rPr>
            </w:pPr>
            <w:r w:rsidRPr="00266115">
              <w:rPr>
                <w:rStyle w:val="Heading2Char"/>
              </w:rPr>
              <w:t>Baja Off-Road Car Project</w:t>
            </w:r>
            <w:r w:rsidRPr="00134B17">
              <w:t xml:space="preserve">, </w:t>
            </w:r>
            <w:r w:rsidRPr="00134B17">
              <w:t>UIUC</w:t>
            </w:r>
            <w:r w:rsidRPr="00134B17">
              <w:t xml:space="preserve">                                                                  </w:t>
            </w:r>
            <w:r w:rsidRPr="00134B17">
              <w:t xml:space="preserve">         </w:t>
            </w:r>
            <w:r w:rsidRPr="00266115">
              <w:rPr>
                <w:rStyle w:val="Heading2Char"/>
              </w:rPr>
              <w:t xml:space="preserve">August 2013 </w:t>
            </w:r>
            <w:r>
              <w:rPr>
                <w:rStyle w:val="Heading2Char"/>
              </w:rPr>
              <w:t>–</w:t>
            </w:r>
            <w:r w:rsidRPr="00266115">
              <w:rPr>
                <w:rStyle w:val="Heading2Char"/>
              </w:rPr>
              <w:t xml:space="preserve"> Present</w:t>
            </w:r>
            <w:r w:rsidR="00134B17">
              <w:rPr>
                <w:rStyle w:val="Heading2Char"/>
              </w:rPr>
              <w:t xml:space="preserve"> </w:t>
            </w:r>
          </w:p>
          <w:p w:rsidR="0025086F" w:rsidRDefault="0025086F" w:rsidP="00266115">
            <w:pPr>
              <w:pStyle w:val="ResumeText"/>
              <w:ind w:right="0"/>
              <w:rPr>
                <w:rStyle w:val="Heading2Char"/>
              </w:rPr>
            </w:pPr>
            <w:r w:rsidRPr="00266115">
              <w:rPr>
                <w:rStyle w:val="Heading2Char"/>
              </w:rPr>
              <w:t>Engineers Without Borders</w:t>
            </w:r>
            <w:r w:rsidRPr="00134B17">
              <w:t xml:space="preserve">, </w:t>
            </w:r>
            <w:r w:rsidRPr="00134B17">
              <w:t>UIUC</w:t>
            </w:r>
            <w:r w:rsidRPr="00134B17">
              <w:t xml:space="preserve">                                                                   </w:t>
            </w:r>
            <w:r w:rsidRPr="00134B17">
              <w:t xml:space="preserve">    </w:t>
            </w:r>
            <w:r w:rsidRPr="00266115">
              <w:rPr>
                <w:rStyle w:val="Heading2Char"/>
              </w:rPr>
              <w:t xml:space="preserve">August 2013 </w:t>
            </w:r>
            <w:r>
              <w:rPr>
                <w:rStyle w:val="Heading2Char"/>
              </w:rPr>
              <w:t>–</w:t>
            </w:r>
            <w:r w:rsidRPr="00266115">
              <w:rPr>
                <w:rStyle w:val="Heading2Char"/>
              </w:rPr>
              <w:t xml:space="preserve"> </w:t>
            </w:r>
            <w:bookmarkStart w:id="0" w:name="_GoBack"/>
            <w:r w:rsidRPr="00266115">
              <w:rPr>
                <w:rStyle w:val="Heading2Char"/>
              </w:rPr>
              <w:t>Present</w:t>
            </w:r>
            <w:r w:rsidR="00134B17">
              <w:rPr>
                <w:rStyle w:val="Heading2Char"/>
              </w:rPr>
              <w:t xml:space="preserve"> </w:t>
            </w:r>
          </w:p>
          <w:p w:rsidR="0025086F" w:rsidRPr="0025086F" w:rsidRDefault="0025086F" w:rsidP="00266115">
            <w:pPr>
              <w:pStyle w:val="ResumeText"/>
              <w:ind w:right="0"/>
              <w:rPr>
                <w:rStyle w:val="Heading2Char"/>
              </w:rPr>
            </w:pPr>
            <w:r>
              <w:rPr>
                <w:rStyle w:val="Heading2Char"/>
              </w:rPr>
              <w:t>Illinois Emergency Medical Services</w:t>
            </w:r>
            <w:r w:rsidRPr="00134B17">
              <w:t>, UIUC</w:t>
            </w:r>
            <w:r w:rsidRPr="00134B17">
              <w:rPr>
                <w:rStyle w:val="Heading2Char"/>
                <w:color w:val="595959" w:themeColor="text1" w:themeTint="A6"/>
              </w:rPr>
              <w:t xml:space="preserve">                                                    </w:t>
            </w:r>
            <w:r>
              <w:rPr>
                <w:rStyle w:val="Heading2Char"/>
              </w:rPr>
              <w:t xml:space="preserve">August 2013 – present </w:t>
            </w:r>
          </w:p>
          <w:p w:rsidR="0025086F" w:rsidRDefault="0025086F" w:rsidP="00266115">
            <w:pPr>
              <w:pStyle w:val="ResumeText"/>
              <w:ind w:right="0"/>
              <w:rPr>
                <w:rStyle w:val="Heading2Char"/>
              </w:rPr>
            </w:pPr>
            <w:r w:rsidRPr="00266115">
              <w:rPr>
                <w:rStyle w:val="Heading2Char"/>
              </w:rPr>
              <w:t>National Honor Society</w:t>
            </w:r>
            <w:r w:rsidRPr="00134B17">
              <w:t xml:space="preserve">, </w:t>
            </w:r>
            <w:r w:rsidRPr="00134B17">
              <w:t>Palatine, IL</w:t>
            </w:r>
            <w:r w:rsidRPr="00134B17">
              <w:t xml:space="preserve">                                               </w:t>
            </w:r>
            <w:bookmarkEnd w:id="0"/>
            <w:r w:rsidRPr="00134B17">
              <w:t xml:space="preserve">               </w:t>
            </w:r>
            <w:r w:rsidRPr="00134B17">
              <w:t xml:space="preserve">  </w:t>
            </w:r>
            <w:r w:rsidRPr="00134B17">
              <w:t xml:space="preserve">  </w:t>
            </w:r>
            <w:r w:rsidRPr="00266115">
              <w:rPr>
                <w:rStyle w:val="Heading2Char"/>
              </w:rPr>
              <w:t>March 2012 – June 2013</w:t>
            </w:r>
          </w:p>
          <w:p w:rsidR="00334CB9" w:rsidRDefault="00334CB9" w:rsidP="00266115">
            <w:pPr>
              <w:pStyle w:val="ResumeText"/>
              <w:ind w:right="0"/>
            </w:pPr>
            <w:r w:rsidRPr="000D241D">
              <w:rPr>
                <w:rStyle w:val="Heading2Char"/>
              </w:rPr>
              <w:t>Engineering Club</w:t>
            </w:r>
            <w:r w:rsidRPr="00134B17">
              <w:t xml:space="preserve">, Co-President, </w:t>
            </w:r>
            <w:r w:rsidR="0025086F" w:rsidRPr="00134B17">
              <w:t>Palatine, IL</w:t>
            </w:r>
            <w:r w:rsidR="000D241D" w:rsidRPr="00134B17">
              <w:t xml:space="preserve">                </w:t>
            </w:r>
            <w:r w:rsidR="00266115" w:rsidRPr="00134B17">
              <w:t xml:space="preserve">                                 </w:t>
            </w:r>
            <w:r w:rsidR="000D241D" w:rsidRPr="00134B17">
              <w:t xml:space="preserve"> </w:t>
            </w:r>
            <w:r w:rsidR="0025086F" w:rsidRPr="00134B17">
              <w:t xml:space="preserve"> </w:t>
            </w:r>
            <w:r w:rsidR="000D241D" w:rsidRPr="00134B17">
              <w:t xml:space="preserve"> </w:t>
            </w:r>
            <w:r w:rsidR="000D241D" w:rsidRPr="000D241D">
              <w:rPr>
                <w:rStyle w:val="Heading2Char"/>
              </w:rPr>
              <w:t>August 2010 – June 2013</w:t>
            </w:r>
          </w:p>
          <w:p w:rsidR="00334CB9" w:rsidRDefault="00334CB9" w:rsidP="00266115">
            <w:pPr>
              <w:pStyle w:val="ResumeText"/>
              <w:ind w:right="0"/>
            </w:pPr>
            <w:r w:rsidRPr="00266115">
              <w:rPr>
                <w:rStyle w:val="Heading2Char"/>
              </w:rPr>
              <w:t>Math Team</w:t>
            </w:r>
            <w:r w:rsidRPr="00134B17">
              <w:t>,</w:t>
            </w:r>
            <w:r w:rsidR="009510A6" w:rsidRPr="00134B17">
              <w:t xml:space="preserve"> State Competitor,</w:t>
            </w:r>
            <w:r w:rsidRPr="00134B17">
              <w:t xml:space="preserve"> </w:t>
            </w:r>
            <w:r w:rsidR="0025086F" w:rsidRPr="00134B17">
              <w:t>Palatine, IL</w:t>
            </w:r>
            <w:r w:rsidR="00266115" w:rsidRPr="00134B17">
              <w:t xml:space="preserve">                                                         </w:t>
            </w:r>
            <w:r w:rsidR="0025086F" w:rsidRPr="00134B17">
              <w:t xml:space="preserve"> </w:t>
            </w:r>
            <w:r w:rsidR="00266115" w:rsidRPr="00266115">
              <w:rPr>
                <w:rStyle w:val="Heading2Char"/>
              </w:rPr>
              <w:t>August 2011 – June 2013</w:t>
            </w:r>
          </w:p>
          <w:p w:rsidR="00413040" w:rsidRDefault="00413040" w:rsidP="00266115">
            <w:pPr>
              <w:pStyle w:val="ResumeText"/>
              <w:ind w:right="0"/>
            </w:pPr>
            <w:r w:rsidRPr="00266115">
              <w:rPr>
                <w:rStyle w:val="Heading2Char"/>
              </w:rPr>
              <w:t>Tennis</w:t>
            </w:r>
            <w:r w:rsidRPr="00134B17">
              <w:t xml:space="preserve">, Varsity, </w:t>
            </w:r>
            <w:r w:rsidR="0025086F" w:rsidRPr="00134B17">
              <w:t>Palatine, IL</w:t>
            </w:r>
            <w:r w:rsidR="00266115" w:rsidRPr="00134B17">
              <w:t xml:space="preserve">                                                                                     </w:t>
            </w:r>
            <w:r w:rsidR="0025086F" w:rsidRPr="00134B17">
              <w:t xml:space="preserve"> </w:t>
            </w:r>
            <w:r w:rsidR="00266115" w:rsidRPr="00134B17">
              <w:t xml:space="preserve"> </w:t>
            </w:r>
            <w:r w:rsidR="00266115" w:rsidRPr="00266115">
              <w:rPr>
                <w:rStyle w:val="Heading2Char"/>
              </w:rPr>
              <w:t>August 2010 – June 2013</w:t>
            </w:r>
          </w:p>
          <w:p w:rsidR="00413040" w:rsidRDefault="00413040" w:rsidP="0025086F">
            <w:pPr>
              <w:pStyle w:val="ResumeText"/>
              <w:ind w:right="0"/>
            </w:pPr>
            <w:r w:rsidRPr="00266115">
              <w:rPr>
                <w:rStyle w:val="Heading2Char"/>
              </w:rPr>
              <w:t>Golf</w:t>
            </w:r>
            <w:r w:rsidRPr="00134B17">
              <w:t xml:space="preserve">, Junior Varsity, </w:t>
            </w:r>
            <w:r w:rsidR="0025086F" w:rsidRPr="00134B17">
              <w:t>Palatine, IL</w:t>
            </w:r>
            <w:r w:rsidR="00266115" w:rsidRPr="00134B17">
              <w:t xml:space="preserve">                                                                             </w:t>
            </w:r>
            <w:r w:rsidR="0025086F" w:rsidRPr="00134B17">
              <w:t xml:space="preserve"> </w:t>
            </w:r>
            <w:r w:rsidR="00266115" w:rsidRPr="00134B17">
              <w:t xml:space="preserve"> </w:t>
            </w:r>
            <w:r w:rsidR="00266115" w:rsidRPr="00266115">
              <w:rPr>
                <w:rStyle w:val="Heading2Char"/>
              </w:rPr>
              <w:t>August 2010 – July 2011</w:t>
            </w:r>
          </w:p>
        </w:tc>
      </w:tr>
      <w:tr w:rsidR="00334CB9" w:rsidTr="00397FD2">
        <w:trPr>
          <w:trHeight w:val="944"/>
        </w:trPr>
        <w:tc>
          <w:tcPr>
            <w:tcW w:w="1905" w:type="dxa"/>
          </w:tcPr>
          <w:p w:rsidR="00334CB9" w:rsidRDefault="00413040" w:rsidP="00334CB9">
            <w:pPr>
              <w:pStyle w:val="Heading1"/>
            </w:pPr>
            <w:r>
              <w:t>Awards</w:t>
            </w:r>
          </w:p>
        </w:tc>
        <w:tc>
          <w:tcPr>
            <w:tcW w:w="506" w:type="dxa"/>
          </w:tcPr>
          <w:p w:rsidR="00334CB9" w:rsidRDefault="00334CB9" w:rsidP="00334CB9"/>
        </w:tc>
        <w:tc>
          <w:tcPr>
            <w:tcW w:w="8389" w:type="dxa"/>
          </w:tcPr>
          <w:p w:rsidR="00334CB9" w:rsidRDefault="00413040" w:rsidP="00266115">
            <w:pPr>
              <w:pStyle w:val="Heading2"/>
            </w:pPr>
            <w:r>
              <w:t>AP Scholar with Honor</w:t>
            </w:r>
            <w:r w:rsidR="00266115">
              <w:t xml:space="preserve">                                                                                                           </w:t>
            </w:r>
          </w:p>
          <w:p w:rsidR="009510A6" w:rsidRDefault="00413040" w:rsidP="00266115">
            <w:pPr>
              <w:pStyle w:val="Heading2"/>
            </w:pPr>
            <w:r>
              <w:t>IHSA Academic Achievement Award</w:t>
            </w:r>
            <w:r w:rsidR="00266115">
              <w:t xml:space="preserve">                                                                                    </w:t>
            </w:r>
          </w:p>
          <w:p w:rsidR="00397FD2" w:rsidRPr="00397FD2" w:rsidRDefault="009510A6" w:rsidP="00397FD2">
            <w:pPr>
              <w:pStyle w:val="Heading2"/>
            </w:pPr>
            <w:r>
              <w:t>President’s Award for Academic Excellence</w:t>
            </w:r>
          </w:p>
        </w:tc>
      </w:tr>
    </w:tbl>
    <w:p w:rsidR="002C42BC" w:rsidRDefault="002C42BC"/>
    <w:sectPr w:rsidR="002C42BC" w:rsidSect="004739DC">
      <w:footerReference w:type="default" r:id="rId11"/>
      <w:pgSz w:w="12240" w:h="15840" w:code="1"/>
      <w:pgMar w:top="576" w:right="720" w:bottom="432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5B02" w:rsidRDefault="00805B02">
      <w:pPr>
        <w:spacing w:before="0" w:after="0" w:line="240" w:lineRule="auto"/>
      </w:pPr>
      <w:r>
        <w:separator/>
      </w:r>
    </w:p>
  </w:endnote>
  <w:endnote w:type="continuationSeparator" w:id="0">
    <w:p w:rsidR="00805B02" w:rsidRDefault="00805B0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42BC" w:rsidRDefault="00414819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134B17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5B02" w:rsidRDefault="00805B02">
      <w:pPr>
        <w:spacing w:before="0" w:after="0" w:line="240" w:lineRule="auto"/>
      </w:pPr>
      <w:r>
        <w:separator/>
      </w:r>
    </w:p>
  </w:footnote>
  <w:footnote w:type="continuationSeparator" w:id="0">
    <w:p w:rsidR="00805B02" w:rsidRDefault="00805B0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8B07FD"/>
    <w:multiLevelType w:val="hybridMultilevel"/>
    <w:tmpl w:val="F1B44F46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CB9"/>
    <w:rsid w:val="000D241D"/>
    <w:rsid w:val="00134B17"/>
    <w:rsid w:val="00172101"/>
    <w:rsid w:val="0025086F"/>
    <w:rsid w:val="00266115"/>
    <w:rsid w:val="002C42BC"/>
    <w:rsid w:val="00334CB9"/>
    <w:rsid w:val="00397FD2"/>
    <w:rsid w:val="00413040"/>
    <w:rsid w:val="00414819"/>
    <w:rsid w:val="00453830"/>
    <w:rsid w:val="004739DC"/>
    <w:rsid w:val="00524D11"/>
    <w:rsid w:val="005337AB"/>
    <w:rsid w:val="005933BA"/>
    <w:rsid w:val="00805B02"/>
    <w:rsid w:val="009510A6"/>
    <w:rsid w:val="00997B20"/>
    <w:rsid w:val="00A031A7"/>
    <w:rsid w:val="00A25F40"/>
    <w:rsid w:val="00DA5080"/>
    <w:rsid w:val="00FA6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1BFDD5A-0622-4980-B37A-81B4237B7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"/>
    <w:rPr>
      <w:kern w:val="20"/>
    </w:rPr>
  </w:style>
  <w:style w:type="paragraph" w:styleId="Footer">
    <w:name w:val="footer"/>
    <w:basedOn w:val="Normal"/>
    <w:link w:val="FooterCh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2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Ind w:w="0" w:type="dxa"/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har">
    <w:name w:val="Date Char"/>
    <w:basedOn w:val="DefaultParagraphFon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Recipient">
    <w:name w:val="Recipient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Pr>
      <w:color w:val="7E97AD" w:themeColor="accent1"/>
    </w:rPr>
  </w:style>
  <w:style w:type="paragraph" w:customStyle="1" w:styleId="ContactInfo">
    <w:name w:val="Contact Inf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ListParagraph">
    <w:name w:val="List Paragraph"/>
    <w:basedOn w:val="Normal"/>
    <w:uiPriority w:val="34"/>
    <w:qFormat/>
    <w:rsid w:val="00334CB9"/>
    <w:pPr>
      <w:spacing w:before="0" w:after="200"/>
      <w:ind w:left="720"/>
      <w:contextualSpacing/>
    </w:pPr>
    <w:rPr>
      <w:rFonts w:eastAsiaTheme="minorEastAsia"/>
      <w:color w:val="auto"/>
      <w:kern w:val="0"/>
      <w:sz w:val="22"/>
      <w:szCs w:val="22"/>
      <w:lang w:eastAsia="en-US"/>
    </w:rPr>
  </w:style>
  <w:style w:type="paragraph" w:customStyle="1" w:styleId="Subsection">
    <w:name w:val="Subsection"/>
    <w:basedOn w:val="Heading2"/>
    <w:qFormat/>
    <w:rsid w:val="00334CB9"/>
    <w:pPr>
      <w:spacing w:before="200" w:after="0"/>
    </w:pPr>
    <w:rPr>
      <w:b w:val="0"/>
      <w:caps w:val="0"/>
      <w:color w:val="7E97AD" w:themeColor="accent1"/>
      <w:kern w:val="0"/>
      <w:sz w:val="26"/>
      <w:szCs w:val="26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ter\AppData\Roaming\Microsoft\Templates\Basic%20resume%20(Timeles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7EE78FB5F3D46C3A32A4DDB0B2954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229722-53AC-4913-9332-3840B591577C}"/>
      </w:docPartPr>
      <w:docPartBody>
        <w:p w:rsidR="003E0D22" w:rsidRDefault="00AE0745">
          <w:pPr>
            <w:pStyle w:val="77EE78FB5F3D46C3A32A4DDB0B295458"/>
          </w:pPr>
          <w:r>
            <w:t>[Street Address]</w:t>
          </w:r>
        </w:p>
      </w:docPartBody>
    </w:docPart>
    <w:docPart>
      <w:docPartPr>
        <w:name w:val="8389217165E44116A2412548717D41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39E8F4-E74D-4DFE-B76D-6B6C2F6D0C55}"/>
      </w:docPartPr>
      <w:docPartBody>
        <w:p w:rsidR="003E0D22" w:rsidRDefault="00AE0745">
          <w:pPr>
            <w:pStyle w:val="8389217165E44116A2412548717D41FF"/>
          </w:pPr>
          <w:r>
            <w:t>[City, ST ZIP Code]</w:t>
          </w:r>
        </w:p>
      </w:docPartBody>
    </w:docPart>
    <w:docPart>
      <w:docPartPr>
        <w:name w:val="A6EA9E900D81477AA435566DE83E05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2BFD8F-6B71-42B2-B068-B6ACFD4D6D7D}"/>
      </w:docPartPr>
      <w:docPartBody>
        <w:p w:rsidR="003E0D22" w:rsidRDefault="00AE0745">
          <w:pPr>
            <w:pStyle w:val="A6EA9E900D81477AA435566DE83E0570"/>
          </w:pPr>
          <w:r>
            <w:t>[Telephone]</w:t>
          </w:r>
        </w:p>
      </w:docPartBody>
    </w:docPart>
    <w:docPart>
      <w:docPartPr>
        <w:name w:val="E956475AD99940F798899FC561831E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C6D254-4765-40A9-9CD1-97BDDBAEB061}"/>
      </w:docPartPr>
      <w:docPartBody>
        <w:p w:rsidR="003E0D22" w:rsidRDefault="00AE0745">
          <w:pPr>
            <w:pStyle w:val="E956475AD99940F798899FC561831E5F"/>
          </w:pPr>
          <w:r>
            <w:rPr>
              <w:rStyle w:val="Emphasis"/>
            </w:rPr>
            <w:t>[Email]</w:t>
          </w:r>
        </w:p>
      </w:docPartBody>
    </w:docPart>
    <w:docPart>
      <w:docPartPr>
        <w:name w:val="9D2DC99D26494AFD8628549A2A7E30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9E812D-EE37-4E6F-923F-B1E587496FFE}"/>
      </w:docPartPr>
      <w:docPartBody>
        <w:p w:rsidR="003E0D22" w:rsidRDefault="00AE0745">
          <w:pPr>
            <w:pStyle w:val="9D2DC99D26494AFD8628549A2A7E3047"/>
          </w:pPr>
          <w:r>
            <w:t>[Your Name]</w:t>
          </w:r>
        </w:p>
      </w:docPartBody>
    </w:docPart>
    <w:docPart>
      <w:docPartPr>
        <w:name w:val="A2040D0C33E54479987CD43B8298D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6FF66A-681B-4385-A661-9495DCC828D0}"/>
      </w:docPartPr>
      <w:docPartBody>
        <w:p w:rsidR="00000000" w:rsidRDefault="005130BA" w:rsidP="005130BA">
          <w:pPr>
            <w:pStyle w:val="A2040D0C33E54479987CD43B8298D298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279E130BCAD4AEAA93E6570A00F29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3CBA38-5E7B-4C0C-B52F-7FEDBC22F05C}"/>
      </w:docPartPr>
      <w:docPartBody>
        <w:p w:rsidR="00000000" w:rsidRDefault="005130BA" w:rsidP="005130BA">
          <w:pPr>
            <w:pStyle w:val="F279E130BCAD4AEAA93E6570A00F2927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A05"/>
    <w:rsid w:val="00273A05"/>
    <w:rsid w:val="003E0D22"/>
    <w:rsid w:val="005130BA"/>
    <w:rsid w:val="007F5CED"/>
    <w:rsid w:val="00AE0745"/>
    <w:rsid w:val="00B12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7EE78FB5F3D46C3A32A4DDB0B295458">
    <w:name w:val="77EE78FB5F3D46C3A32A4DDB0B295458"/>
  </w:style>
  <w:style w:type="paragraph" w:customStyle="1" w:styleId="8389217165E44116A2412548717D41FF">
    <w:name w:val="8389217165E44116A2412548717D41FF"/>
  </w:style>
  <w:style w:type="paragraph" w:customStyle="1" w:styleId="A6EA9E900D81477AA435566DE83E0570">
    <w:name w:val="A6EA9E900D81477AA435566DE83E0570"/>
  </w:style>
  <w:style w:type="paragraph" w:customStyle="1" w:styleId="AAF76C5671514B0FA9A3E275DE5EBED1">
    <w:name w:val="AAF76C5671514B0FA9A3E275DE5EBED1"/>
  </w:style>
  <w:style w:type="character" w:styleId="Emphasis">
    <w:name w:val="Emphasis"/>
    <w:basedOn w:val="DefaultParagraphFont"/>
    <w:uiPriority w:val="2"/>
    <w:unhideWhenUsed/>
    <w:qFormat/>
    <w:rPr>
      <w:color w:val="5B9BD5" w:themeColor="accent1"/>
    </w:rPr>
  </w:style>
  <w:style w:type="paragraph" w:customStyle="1" w:styleId="E956475AD99940F798899FC561831E5F">
    <w:name w:val="E956475AD99940F798899FC561831E5F"/>
  </w:style>
  <w:style w:type="paragraph" w:customStyle="1" w:styleId="9D2DC99D26494AFD8628549A2A7E3047">
    <w:name w:val="9D2DC99D26494AFD8628549A2A7E3047"/>
  </w:style>
  <w:style w:type="paragraph" w:customStyle="1" w:styleId="B28AD62FED1D483CAC8C5D75958D7DA3">
    <w:name w:val="B28AD62FED1D483CAC8C5D75958D7DA3"/>
  </w:style>
  <w:style w:type="paragraph" w:customStyle="1" w:styleId="ResumeText">
    <w:name w:val="Resume Text"/>
    <w:basedOn w:val="Normal"/>
    <w:qFormat/>
    <w:pPr>
      <w:spacing w:before="40" w:after="40" w:line="288" w:lineRule="auto"/>
      <w:ind w:right="1440"/>
    </w:pPr>
    <w:rPr>
      <w:color w:val="595959" w:themeColor="text1" w:themeTint="A6"/>
      <w:kern w:val="20"/>
      <w:sz w:val="20"/>
    </w:rPr>
  </w:style>
  <w:style w:type="paragraph" w:customStyle="1" w:styleId="DACAB236F02B4A5795266ED32161752A">
    <w:name w:val="DACAB236F02B4A5795266ED32161752A"/>
  </w:style>
  <w:style w:type="character" w:styleId="PlaceholderText">
    <w:name w:val="Placeholder Text"/>
    <w:basedOn w:val="DefaultParagraphFont"/>
    <w:uiPriority w:val="99"/>
    <w:rsid w:val="005130BA"/>
    <w:rPr>
      <w:color w:val="808080"/>
    </w:rPr>
  </w:style>
  <w:style w:type="paragraph" w:customStyle="1" w:styleId="4974C20219F1447E9CAFB5289A017C95">
    <w:name w:val="4974C20219F1447E9CAFB5289A017C95"/>
  </w:style>
  <w:style w:type="paragraph" w:customStyle="1" w:styleId="40FCF6957B6142B2A7740F714AABB8A7">
    <w:name w:val="40FCF6957B6142B2A7740F714AABB8A7"/>
  </w:style>
  <w:style w:type="paragraph" w:customStyle="1" w:styleId="F6E00E04BCED4DAAA55A90E012BE9F40">
    <w:name w:val="F6E00E04BCED4DAAA55A90E012BE9F40"/>
  </w:style>
  <w:style w:type="paragraph" w:customStyle="1" w:styleId="42B1A259C2454B60824AB06D0044E3B5">
    <w:name w:val="42B1A259C2454B60824AB06D0044E3B5"/>
  </w:style>
  <w:style w:type="paragraph" w:customStyle="1" w:styleId="6DE5488D2F0E43719E374FC5A089C84A">
    <w:name w:val="6DE5488D2F0E43719E374FC5A089C84A"/>
  </w:style>
  <w:style w:type="paragraph" w:customStyle="1" w:styleId="39EB84C11D0046218E4244F2AD2C092B">
    <w:name w:val="39EB84C11D0046218E4244F2AD2C092B"/>
  </w:style>
  <w:style w:type="paragraph" w:customStyle="1" w:styleId="D2D9706B8E324B5BA1749C0930E874DC">
    <w:name w:val="D2D9706B8E324B5BA1749C0930E874DC"/>
  </w:style>
  <w:style w:type="paragraph" w:customStyle="1" w:styleId="231997A647CB4E06B8F0293BE7961B86">
    <w:name w:val="231997A647CB4E06B8F0293BE7961B86"/>
  </w:style>
  <w:style w:type="paragraph" w:customStyle="1" w:styleId="0C76A0B22B0446C5857F66FE8C3A0502">
    <w:name w:val="0C76A0B22B0446C5857F66FE8C3A0502"/>
  </w:style>
  <w:style w:type="paragraph" w:customStyle="1" w:styleId="E58DA144190543158E41B0FB1C0691A0">
    <w:name w:val="E58DA144190543158E41B0FB1C0691A0"/>
  </w:style>
  <w:style w:type="paragraph" w:customStyle="1" w:styleId="630C916591DF4CA487A04E2505D9A1C9">
    <w:name w:val="630C916591DF4CA487A04E2505D9A1C9"/>
  </w:style>
  <w:style w:type="paragraph" w:customStyle="1" w:styleId="894283B86BD14574875EA52E4F78357C">
    <w:name w:val="894283B86BD14574875EA52E4F78357C"/>
    <w:rsid w:val="00273A05"/>
  </w:style>
  <w:style w:type="paragraph" w:customStyle="1" w:styleId="47EC840CA1E24FF8A4E2C24914B57EAB">
    <w:name w:val="47EC840CA1E24FF8A4E2C24914B57EAB"/>
    <w:rsid w:val="00273A05"/>
  </w:style>
  <w:style w:type="paragraph" w:customStyle="1" w:styleId="453A11EFAA9E468C89A965D07CEFEF46">
    <w:name w:val="453A11EFAA9E468C89A965D07CEFEF46"/>
    <w:rsid w:val="00273A05"/>
  </w:style>
  <w:style w:type="paragraph" w:customStyle="1" w:styleId="9CA4F2A826364AB081791F2801162F26">
    <w:name w:val="9CA4F2A826364AB081791F2801162F26"/>
    <w:rsid w:val="00273A05"/>
  </w:style>
  <w:style w:type="paragraph" w:customStyle="1" w:styleId="EEBB5B044E814460B0D9C00ACFA727DF">
    <w:name w:val="EEBB5B044E814460B0D9C00ACFA727DF"/>
    <w:rsid w:val="00273A05"/>
  </w:style>
  <w:style w:type="paragraph" w:customStyle="1" w:styleId="C0AACA2D8403484BBFC535DF0A90E8E5">
    <w:name w:val="C0AACA2D8403484BBFC535DF0A90E8E5"/>
    <w:rsid w:val="00273A05"/>
  </w:style>
  <w:style w:type="paragraph" w:customStyle="1" w:styleId="6EDE1B0D163243B5932A572BA337DE5B">
    <w:name w:val="6EDE1B0D163243B5932A572BA337DE5B"/>
    <w:rsid w:val="00273A05"/>
  </w:style>
  <w:style w:type="paragraph" w:customStyle="1" w:styleId="A010C0DFE5B64338BC1E7536DC4D064D">
    <w:name w:val="A010C0DFE5B64338BC1E7536DC4D064D"/>
    <w:rsid w:val="00273A05"/>
  </w:style>
  <w:style w:type="paragraph" w:customStyle="1" w:styleId="3D4BEC9E0F6A4C8DA17131370CC2A85E">
    <w:name w:val="3D4BEC9E0F6A4C8DA17131370CC2A85E"/>
    <w:rsid w:val="00273A05"/>
  </w:style>
  <w:style w:type="paragraph" w:customStyle="1" w:styleId="C2910F9E84BA493892D269F14E18DF76">
    <w:name w:val="C2910F9E84BA493892D269F14E18DF76"/>
    <w:rsid w:val="00273A05"/>
  </w:style>
  <w:style w:type="paragraph" w:customStyle="1" w:styleId="3BC45C625EE5475AB52DF78ADD7CCD4D">
    <w:name w:val="3BC45C625EE5475AB52DF78ADD7CCD4D"/>
    <w:rsid w:val="00273A05"/>
  </w:style>
  <w:style w:type="paragraph" w:customStyle="1" w:styleId="EE5B7BD76FC24E9ABEA33C48C50B1B56">
    <w:name w:val="EE5B7BD76FC24E9ABEA33C48C50B1B56"/>
    <w:rsid w:val="00273A05"/>
  </w:style>
  <w:style w:type="paragraph" w:customStyle="1" w:styleId="4784D350C25E4201B1A1D2889291DA57">
    <w:name w:val="4784D350C25E4201B1A1D2889291DA57"/>
    <w:rsid w:val="00273A05"/>
  </w:style>
  <w:style w:type="paragraph" w:customStyle="1" w:styleId="FEFC40828532498D8298D97AFC0CB810">
    <w:name w:val="FEFC40828532498D8298D97AFC0CB810"/>
    <w:rsid w:val="00273A05"/>
  </w:style>
  <w:style w:type="paragraph" w:customStyle="1" w:styleId="46F120B1C999432E85D0EA0C7B8C5E17">
    <w:name w:val="46F120B1C999432E85D0EA0C7B8C5E17"/>
    <w:rsid w:val="005130BA"/>
  </w:style>
  <w:style w:type="paragraph" w:customStyle="1" w:styleId="0887CF8B283A468D8CFA7A8AAA0CA580">
    <w:name w:val="0887CF8B283A468D8CFA7A8AAA0CA580"/>
    <w:rsid w:val="005130BA"/>
  </w:style>
  <w:style w:type="paragraph" w:customStyle="1" w:styleId="A2040D0C33E54479987CD43B8298D298">
    <w:name w:val="A2040D0C33E54479987CD43B8298D298"/>
    <w:rsid w:val="005130BA"/>
  </w:style>
  <w:style w:type="paragraph" w:customStyle="1" w:styleId="DB78BDD251C44F778CB51BC29AE63F53">
    <w:name w:val="DB78BDD251C44F778CB51BC29AE63F53"/>
    <w:rsid w:val="005130BA"/>
  </w:style>
  <w:style w:type="paragraph" w:customStyle="1" w:styleId="265FC24B952F451BA7A03BD6E19258F2">
    <w:name w:val="265FC24B952F451BA7A03BD6E19258F2"/>
    <w:rsid w:val="005130BA"/>
  </w:style>
  <w:style w:type="paragraph" w:customStyle="1" w:styleId="F279E130BCAD4AEAA93E6570A00F2927">
    <w:name w:val="F279E130BCAD4AEAA93E6570A00F2927"/>
    <w:rsid w:val="005130B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902 W College Ct</CompanyAddress>
  <CompanyPhone>(847)828-3234</CompanyPhone>
  <CompanyFax/>
  <CompanyEmail>jylu3@illinois.edu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439260-127A-4477-B805-24A05066C2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4.xml><?xml version="1.0" encoding="utf-8"?>
<ds:datastoreItem xmlns:ds="http://schemas.openxmlformats.org/officeDocument/2006/customXml" ds:itemID="{1205A185-3782-40BF-90FB-304BD7AAF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resume (Timeless design)</Template>
  <TotalTime>178</TotalTime>
  <Pages>1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Jeff Lu</dc:creator>
  <cp:keywords/>
  <cp:lastModifiedBy>peter</cp:lastModifiedBy>
  <cp:revision>9</cp:revision>
  <cp:lastPrinted>2013-09-06T03:49:00Z</cp:lastPrinted>
  <dcterms:created xsi:type="dcterms:W3CDTF">2013-09-04T03:37:00Z</dcterms:created>
  <dcterms:modified xsi:type="dcterms:W3CDTF">2013-09-06T03:54:00Z</dcterms:modified>
  <cp:category>Urbana, IL 61801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